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6808764C" w:rsidR="00F15775" w:rsidRPr="00E04ADA" w:rsidRDefault="00E04ADA" w:rsidP="007577E0">
      <w:pPr>
        <w:spacing w:beforeLines="2000" w:before="4800" w:after="120"/>
        <w:ind w:firstLine="720"/>
        <w:rPr>
          <w:rFonts w:ascii="Arial" w:hAnsi="Arial" w:cs="Arial"/>
          <w:sz w:val="36"/>
          <w:szCs w:val="36"/>
        </w:rPr>
      </w:pPr>
      <w:r w:rsidRPr="00E04ADA">
        <w:rPr>
          <w:rFonts w:ascii="Arial" w:hAnsi="Arial" w:cs="Arial"/>
          <w:sz w:val="36"/>
          <w:szCs w:val="36"/>
        </w:rPr>
        <w:t>Zoho</w:t>
      </w:r>
      <w:r w:rsidRPr="00E04ADA">
        <w:rPr>
          <w:rFonts w:ascii="Arial" w:hAnsi="Arial" w:cs="Arial"/>
          <w:sz w:val="36"/>
          <w:szCs w:val="36"/>
        </w:rPr>
        <w:t>-</w:t>
      </w:r>
      <w:r w:rsidRPr="00E04ADA">
        <w:rPr>
          <w:rFonts w:ascii="Arial" w:hAnsi="Arial" w:cs="Arial"/>
          <w:sz w:val="36"/>
          <w:szCs w:val="36"/>
        </w:rPr>
        <w:t>CRM</w:t>
      </w:r>
      <w:r>
        <w:rPr>
          <w:rFonts w:ascii="Arial" w:hAnsi="Arial" w:cs="Arial"/>
          <w:sz w:val="36"/>
          <w:szCs w:val="36"/>
        </w:rPr>
        <w:t xml:space="preserve"> Task</w:t>
      </w:r>
      <w:r w:rsidR="007577E0">
        <w:rPr>
          <w:rFonts w:ascii="Arial" w:hAnsi="Arial" w:cs="Arial"/>
          <w:sz w:val="36"/>
          <w:szCs w:val="36"/>
        </w:rPr>
        <w:t xml:space="preserve"> -01</w:t>
      </w:r>
    </w:p>
    <w:p w14:paraId="1ECA2FF5" w14:textId="77777777" w:rsidR="003064C9" w:rsidRPr="003B1796" w:rsidRDefault="003064C9" w:rsidP="007577E0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6014537A" w:rsidR="000A0F91" w:rsidRPr="003B1796" w:rsidRDefault="000A0F91" w:rsidP="000A0F91">
      <w:pPr>
        <w:spacing w:after="360"/>
        <w:rPr>
          <w:rFonts w:ascii="Arial" w:hAnsi="Arial" w:cs="Arial"/>
          <w:sz w:val="32"/>
        </w:rPr>
      </w:pP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1884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5D21889D" w:rsidR="00B60571" w:rsidRPr="003B1796" w:rsidRDefault="00E3047F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03/11/2021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4B420D57" w:rsidR="00B60571" w:rsidRPr="003B1796" w:rsidRDefault="00E3047F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27F8221C" w:rsidR="00B60571" w:rsidRPr="003B1796" w:rsidRDefault="00E3047F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Fardin Amin Arpon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49FB7" w14:textId="70F61FE9" w:rsidR="00E3047F" w:rsidRPr="00E3047F" w:rsidRDefault="00E3047F" w:rsidP="00E3047F">
            <w:pPr>
              <w:pStyle w:val="TableText"/>
              <w:rPr>
                <w:rFonts w:ascii="Arial" w:hAnsi="Arial" w:cs="Arial"/>
                <w:sz w:val="20"/>
              </w:rPr>
            </w:pPr>
            <w:r w:rsidRPr="00E3047F">
              <w:rPr>
                <w:rFonts w:ascii="Arial" w:hAnsi="Arial" w:cs="Arial"/>
                <w:sz w:val="20"/>
              </w:rPr>
              <w:t>Test Strategy</w:t>
            </w:r>
            <w:r>
              <w:rPr>
                <w:rFonts w:ascii="Arial" w:hAnsi="Arial" w:cs="Arial"/>
                <w:sz w:val="20"/>
              </w:rPr>
              <w:t xml:space="preserve"> of</w:t>
            </w:r>
          </w:p>
          <w:p w14:paraId="1858F323" w14:textId="743FE80C" w:rsidR="00B60571" w:rsidRPr="003B1796" w:rsidRDefault="00E3047F" w:rsidP="00E3047F">
            <w:pPr>
              <w:pStyle w:val="TableText"/>
              <w:rPr>
                <w:rFonts w:ascii="Arial" w:hAnsi="Arial" w:cs="Arial"/>
                <w:sz w:val="20"/>
              </w:rPr>
            </w:pPr>
            <w:r w:rsidRPr="00E3047F">
              <w:rPr>
                <w:rFonts w:ascii="Arial" w:hAnsi="Arial" w:cs="Arial"/>
                <w:sz w:val="20"/>
              </w:rPr>
              <w:t>Zoho-CRM Task -01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093D3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09ED695C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E04ADA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6" w:footer="706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16FE361" w14:textId="20A35CCB" w:rsidR="00FF1BFB" w:rsidRDefault="000F1671" w:rsidP="00FF1BFB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362B9F3B" w14:textId="56D00FA9" w:rsidR="00FF1BFB" w:rsidRPr="00FF1BFB" w:rsidRDefault="00FF1BFB" w:rsidP="00FF1BF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-Fardin Amin Arpon</w:t>
      </w:r>
    </w:p>
    <w:p w14:paraId="6E8CDA40" w14:textId="767225AA" w:rsid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141BF23B" w14:textId="554A323F" w:rsidR="00FF1BFB" w:rsidRPr="00FF1BFB" w:rsidRDefault="00FF1BFB" w:rsidP="00FF1BF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-Md. Maruf </w:t>
      </w:r>
    </w:p>
    <w:p w14:paraId="2C9DAE08" w14:textId="4FE6F888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DF48059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27ECE0BA" w14:textId="0DE65893" w:rsidR="00FF1BFB" w:rsidRDefault="00131F00" w:rsidP="00BE26B6">
      <w:pPr>
        <w:pStyle w:val="ListParagraph"/>
        <w:keepLines w:val="0"/>
        <w:numPr>
          <w:ilvl w:val="1"/>
          <w:numId w:val="24"/>
        </w:numPr>
        <w:shd w:val="clear" w:color="auto" w:fill="FFFFFF"/>
        <w:tabs>
          <w:tab w:val="left" w:pos="1275"/>
        </w:tabs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First,</w:t>
      </w:r>
      <w:r w:rsidR="00BE26B6">
        <w:rPr>
          <w:rFonts w:ascii="Source Sans Pro" w:hAnsi="Source Sans Pro"/>
          <w:color w:val="222222"/>
          <w:sz w:val="27"/>
          <w:szCs w:val="27"/>
        </w:rPr>
        <w:t xml:space="preserve"> we need to Manual testing for </w:t>
      </w:r>
      <w:r>
        <w:rPr>
          <w:rFonts w:ascii="Source Sans Pro" w:hAnsi="Source Sans Pro"/>
          <w:color w:val="222222"/>
          <w:sz w:val="27"/>
          <w:szCs w:val="27"/>
        </w:rPr>
        <w:t>written</w:t>
      </w:r>
      <w:r w:rsidR="00BE26B6">
        <w:rPr>
          <w:rFonts w:ascii="Source Sans Pro" w:hAnsi="Source Sans Pro"/>
          <w:color w:val="222222"/>
          <w:sz w:val="27"/>
          <w:szCs w:val="27"/>
        </w:rPr>
        <w:t xml:space="preserve"> test case and </w:t>
      </w:r>
      <w:r>
        <w:rPr>
          <w:rFonts w:ascii="Source Sans Pro" w:hAnsi="Source Sans Pro"/>
          <w:color w:val="222222"/>
          <w:sz w:val="27"/>
          <w:szCs w:val="27"/>
        </w:rPr>
        <w:t xml:space="preserve">Analysis </w:t>
      </w:r>
    </w:p>
    <w:p w14:paraId="5DA00414" w14:textId="6F4E6CEF" w:rsidR="00131F00" w:rsidRDefault="00131F00" w:rsidP="00131F00">
      <w:pPr>
        <w:pStyle w:val="ListParagraph"/>
        <w:keepLines w:val="0"/>
        <w:numPr>
          <w:ilvl w:val="1"/>
          <w:numId w:val="24"/>
        </w:numPr>
        <w:shd w:val="clear" w:color="auto" w:fill="FFFFFF"/>
        <w:tabs>
          <w:tab w:val="left" w:pos="1275"/>
        </w:tabs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Then, </w:t>
      </w:r>
      <w:r w:rsidR="00BE26B6">
        <w:rPr>
          <w:rFonts w:ascii="Source Sans Pro" w:hAnsi="Source Sans Pro"/>
          <w:color w:val="222222"/>
          <w:sz w:val="27"/>
          <w:szCs w:val="27"/>
        </w:rPr>
        <w:t>Automation testing</w:t>
      </w:r>
      <w:r>
        <w:rPr>
          <w:rFonts w:ascii="Source Sans Pro" w:hAnsi="Source Sans Pro"/>
          <w:color w:val="222222"/>
          <w:sz w:val="27"/>
          <w:szCs w:val="27"/>
        </w:rPr>
        <w:t xml:space="preserve"> for Functional test and performance test and behaviour data test</w:t>
      </w:r>
    </w:p>
    <w:p w14:paraId="2EB5EEE8" w14:textId="77777777" w:rsidR="00131F00" w:rsidRPr="00131F00" w:rsidRDefault="00131F00" w:rsidP="00131F00">
      <w:pPr>
        <w:pStyle w:val="ListParagraph"/>
        <w:keepLines w:val="0"/>
        <w:shd w:val="clear" w:color="auto" w:fill="FFFFFF"/>
        <w:tabs>
          <w:tab w:val="left" w:pos="1275"/>
        </w:tabs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70A5D501" w14:textId="40FB811D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  <w:r w:rsidR="00FF1BFB"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1BB80715" w14:textId="1279D14D" w:rsidR="00FF1BFB" w:rsidRDefault="00FF1BFB" w:rsidP="00FF1BFB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=</w:t>
      </w:r>
      <w:r w:rsidR="00131F00">
        <w:rPr>
          <w:rFonts w:ascii="Source Sans Pro" w:hAnsi="Source Sans Pro"/>
          <w:color w:val="222222"/>
          <w:sz w:val="27"/>
          <w:szCs w:val="27"/>
        </w:rPr>
        <w:t xml:space="preserve"> Use testing level with two different levels</w:t>
      </w:r>
    </w:p>
    <w:p w14:paraId="4156AC4A" w14:textId="77777777" w:rsidR="00FF1BFB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4E97EF3" w14:textId="1A4C59BD" w:rsidR="00B576F8" w:rsidRPr="000D382C" w:rsidRDefault="000D382C" w:rsidP="000D382C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0D382C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FF1BFB" w:rsidRPr="000D382C">
        <w:rPr>
          <w:rFonts w:ascii="Source Sans Pro" w:hAnsi="Source Sans Pro"/>
          <w:color w:val="222222"/>
          <w:sz w:val="27"/>
          <w:szCs w:val="27"/>
        </w:rPr>
        <w:t xml:space="preserve">Need 2 team member for testing. 1 for testing Manual and test case </w:t>
      </w:r>
      <w:r w:rsidRPr="000D382C">
        <w:rPr>
          <w:rFonts w:ascii="Source Sans Pro" w:hAnsi="Source Sans Pro"/>
          <w:color w:val="222222"/>
          <w:sz w:val="27"/>
          <w:szCs w:val="27"/>
        </w:rPr>
        <w:t>written and analysis</w:t>
      </w:r>
      <w:r w:rsidR="00FF1BFB" w:rsidRPr="000D382C">
        <w:rPr>
          <w:rFonts w:ascii="Source Sans Pro" w:hAnsi="Source Sans Pro"/>
          <w:color w:val="222222"/>
          <w:sz w:val="27"/>
          <w:szCs w:val="27"/>
        </w:rPr>
        <w:t xml:space="preserve"> and 1 for test </w:t>
      </w:r>
      <w:r w:rsidRPr="000D382C">
        <w:rPr>
          <w:rFonts w:ascii="Source Sans Pro" w:hAnsi="Source Sans Pro"/>
          <w:color w:val="222222"/>
          <w:sz w:val="27"/>
          <w:szCs w:val="27"/>
        </w:rPr>
        <w:t>a</w:t>
      </w:r>
      <w:r w:rsidR="00FF1BFB" w:rsidRPr="000D382C">
        <w:rPr>
          <w:rFonts w:ascii="Source Sans Pro" w:hAnsi="Source Sans Pro"/>
          <w:color w:val="222222"/>
          <w:sz w:val="27"/>
          <w:szCs w:val="27"/>
        </w:rPr>
        <w:t xml:space="preserve">utomation </w:t>
      </w:r>
    </w:p>
    <w:p w14:paraId="5A9126EE" w14:textId="77777777" w:rsidR="000D382C" w:rsidRPr="000D382C" w:rsidRDefault="000D382C" w:rsidP="000D382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2CB80639" w14:textId="4AEFCC4A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</w:p>
    <w:p w14:paraId="5BCE4471" w14:textId="0E18D0A2" w:rsidR="00FF1BFB" w:rsidRDefault="00E91E74" w:rsidP="000D382C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Functional Testing for </w:t>
      </w:r>
      <w:r w:rsidR="00BE26B6">
        <w:rPr>
          <w:rFonts w:ascii="Source Sans Pro" w:hAnsi="Source Sans Pro"/>
          <w:color w:val="222222"/>
          <w:sz w:val="27"/>
          <w:szCs w:val="27"/>
        </w:rPr>
        <w:t>feature and also performance testing</w:t>
      </w:r>
    </w:p>
    <w:p w14:paraId="6908957D" w14:textId="77777777" w:rsidR="00BE26B6" w:rsidRPr="000D382C" w:rsidRDefault="00BE26B6" w:rsidP="00BE26B6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2AD3794C" w14:textId="132479BF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583D907B" w14:textId="153D5F4D" w:rsidR="00FF1BFB" w:rsidRDefault="00BE26B6" w:rsidP="00BE26B6">
      <w:pPr>
        <w:pStyle w:val="ListParagraph"/>
        <w:numPr>
          <w:ilvl w:val="1"/>
          <w:numId w:val="24"/>
        </w:numPr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 can used test Junit or TestNG for Automation</w:t>
      </w:r>
    </w:p>
    <w:p w14:paraId="6E7DDC05" w14:textId="149B0B48" w:rsidR="00BE26B6" w:rsidRDefault="00BE26B6" w:rsidP="00BE26B6">
      <w:pPr>
        <w:pStyle w:val="ListParagraph"/>
        <w:numPr>
          <w:ilvl w:val="1"/>
          <w:numId w:val="24"/>
        </w:numPr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And For Performance Testing we can use JMeter</w:t>
      </w:r>
    </w:p>
    <w:p w14:paraId="1B0C8A32" w14:textId="0A787EAC" w:rsidR="00131F00" w:rsidRDefault="00131F00" w:rsidP="00BE26B6">
      <w:pPr>
        <w:pStyle w:val="ListParagraph"/>
        <w:numPr>
          <w:ilvl w:val="1"/>
          <w:numId w:val="24"/>
        </w:numPr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Use Cucumber for BBD Approach</w:t>
      </w:r>
    </w:p>
    <w:p w14:paraId="795F4DEE" w14:textId="77777777" w:rsidR="00FF1BFB" w:rsidRDefault="00FF1BFB" w:rsidP="00FF1BF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0DE1221E" w14:textId="58E4781B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4FE08FDB" w14:textId="77777777" w:rsidR="00FF1BFB" w:rsidRDefault="00FF1BFB" w:rsidP="00FF1BF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2F2A6040" w14:textId="07BB349F" w:rsidR="00FF1BFB" w:rsidRDefault="00FF1BFB" w:rsidP="00FF1BF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37D91398" w:rsid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1DD17CF9" w14:textId="24845F24" w:rsidR="00AC578B" w:rsidRDefault="00AC578B" w:rsidP="00AC578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Setup specific number and requirement with proper data </w:t>
      </w:r>
    </w:p>
    <w:p w14:paraId="05429C28" w14:textId="77777777" w:rsidR="00AC578B" w:rsidRPr="00B576F8" w:rsidRDefault="00AC578B" w:rsidP="00AC578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7060656E" w14:textId="31F856CB" w:rsidR="00B576F8" w:rsidRDefault="00AC578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</w:t>
      </w:r>
      <w:r w:rsidR="00B576F8"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ackup of test data and restore strategy</w:t>
      </w:r>
    </w:p>
    <w:p w14:paraId="6B1DD47D" w14:textId="77777777" w:rsidR="00AC578B" w:rsidRDefault="00AC578B" w:rsidP="00AC578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5DEDB019" w14:textId="02899763" w:rsidR="00131F00" w:rsidRDefault="00131F00" w:rsidP="00131F00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73815E72" w14:textId="77777777" w:rsidR="00131F00" w:rsidRPr="00B576F8" w:rsidRDefault="00131F00" w:rsidP="00131F00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222E7334" w14:textId="23C2D6C7" w:rsidR="00AC578B" w:rsidRDefault="00BE10FC" w:rsidP="00AC578B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7A60D82C" w14:textId="5B53E7AE" w:rsidR="00AC578B" w:rsidRDefault="00AC578B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C578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We need to Set IntelliJ IDE or Eclipse, </w:t>
      </w:r>
    </w:p>
    <w:p w14:paraId="04B6451F" w14:textId="1CA600B9" w:rsidR="00AC578B" w:rsidRDefault="00AC578B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C578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Maven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/</w:t>
      </w:r>
      <w:r w:rsidRPr="00AC578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Gradle build tools</w:t>
      </w:r>
    </w:p>
    <w:p w14:paraId="13CE7B05" w14:textId="55ECFF44" w:rsidR="00AC578B" w:rsidRDefault="00AC578B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Create and implement MVN repository </w:t>
      </w:r>
    </w:p>
    <w:p w14:paraId="0009B544" w14:textId="216CA8A2" w:rsidR="008E45D2" w:rsidRDefault="008E45D2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Add dependences as like; (Junit, Selenium web diver, TestNG</w:t>
      </w:r>
      <w:r w:rsidR="002D67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, browser and other dependences which we need for automation)</w:t>
      </w:r>
    </w:p>
    <w:p w14:paraId="608E1CED" w14:textId="583143C2" w:rsidR="002D67F8" w:rsidRDefault="002D67F8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Build all the dependences in the project</w:t>
      </w:r>
    </w:p>
    <w:p w14:paraId="49D7A58B" w14:textId="1EF895CD" w:rsidR="00AC578B" w:rsidRDefault="00AC578B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Setup resource folder and </w:t>
      </w:r>
      <w:r w:rsidR="002D67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add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Chrome driver and </w:t>
      </w:r>
      <w:r w:rsidR="008E45D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Gecko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Driver</w:t>
      </w:r>
      <w:r w:rsidR="002D67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for open chrome and </w:t>
      </w:r>
      <w:r w:rsidR="003B0AA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Firefox</w:t>
      </w:r>
      <w:r w:rsidR="002D67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3B0AA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web browser</w:t>
      </w:r>
    </w:p>
    <w:p w14:paraId="06C8E1CE" w14:textId="005223D0" w:rsidR="008E45D2" w:rsidRDefault="008E45D2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Write automation script and tase case</w:t>
      </w:r>
    </w:p>
    <w:p w14:paraId="6A349583" w14:textId="4CA5B571" w:rsidR="008E45D2" w:rsidRDefault="008E45D2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Then run with terminal (Gradle clean test or MVN Clean test)</w:t>
      </w:r>
    </w:p>
    <w:p w14:paraId="0C2E955B" w14:textId="335B7039" w:rsidR="008E45D2" w:rsidRPr="00AC578B" w:rsidRDefault="008E45D2" w:rsidP="00AC578B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After execution run all test case automation Generate report with Allure or HTML test reporter.</w:t>
      </w:r>
    </w:p>
    <w:p w14:paraId="317D831E" w14:textId="48C3FA78" w:rsidR="00BE10FC" w:rsidRPr="00BE10FC" w:rsidRDefault="002D67F8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Then need to f</w:t>
      </w:r>
      <w:r w:rsidR="00BE10FC"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27669B4" w14:textId="77777777" w:rsidR="0090378F" w:rsidRPr="0090378F" w:rsidRDefault="00610250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  <w:r w:rsidR="0090378F" w:rsidRPr="0090378F">
        <w:t xml:space="preserve"> </w:t>
      </w:r>
    </w:p>
    <w:p w14:paraId="3262AC5C" w14:textId="77777777" w:rsidR="0090378F" w:rsidRPr="0090378F" w:rsidRDefault="0090378F" w:rsidP="0090378F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215B9A50" w14:textId="33C1F1B6" w:rsidR="0090378F" w:rsidRPr="0090378F" w:rsidRDefault="0090378F" w:rsidP="0090378F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1. Plan release</w:t>
      </w:r>
    </w:p>
    <w:p w14:paraId="523BB545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Timelines</w:t>
      </w:r>
    </w:p>
    <w:p w14:paraId="57A5F979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Delivery dates</w:t>
      </w:r>
    </w:p>
    <w:p w14:paraId="156075E5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Requirements</w:t>
      </w:r>
    </w:p>
    <w:p w14:paraId="40BBD99C" w14:textId="2FEBF294" w:rsid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overall scope of the project</w:t>
      </w:r>
    </w:p>
    <w:p w14:paraId="09C5DDC1" w14:textId="77777777" w:rsidR="0090378F" w:rsidRPr="0090378F" w:rsidRDefault="0090378F" w:rsidP="0090378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1981D60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2. Build release</w:t>
      </w:r>
    </w:p>
    <w:p w14:paraId="43ABAE56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3. User acceptance testing</w:t>
      </w:r>
    </w:p>
    <w:p w14:paraId="2C4BF781" w14:textId="77777777" w:rsidR="0090378F" w:rsidRPr="0090378F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4. Prepare release</w:t>
      </w:r>
    </w:p>
    <w:p w14:paraId="2771A271" w14:textId="7962E222" w:rsidR="00610250" w:rsidRPr="00610250" w:rsidRDefault="0090378F" w:rsidP="0090378F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5. Deploy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789334B" w14:textId="2928D8C4" w:rsidR="0090378F" w:rsidRDefault="00610250" w:rsidP="00B1166D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5F3D1415" w14:textId="6B1E302E" w:rsidR="0090378F" w:rsidRDefault="0090378F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Good management practice</w:t>
      </w:r>
    </w:p>
    <w:p w14:paraId="002B3DD7" w14:textId="410F2982" w:rsidR="0090378F" w:rsidRDefault="0090378F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Defining Hazard and Risk</w:t>
      </w:r>
    </w:p>
    <w:p w14:paraId="7DB84A52" w14:textId="476013D7" w:rsidR="0090378F" w:rsidRDefault="0090378F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90378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Systematic approach to the management of Hazards and associated Risks</w:t>
      </w:r>
    </w:p>
    <w:p w14:paraId="4BE5F57F" w14:textId="131286E5" w:rsidR="00D6660A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1: Hazard identification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(</w:t>
      </w: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Examples of Hazards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)</w:t>
      </w:r>
    </w:p>
    <w:p w14:paraId="48CDBF41" w14:textId="15923801" w:rsidR="00D6660A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2: Risk identification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Examples of risk identification</w:t>
      </w:r>
    </w:p>
    <w:p w14:paraId="257B4A0B" w14:textId="76453C68" w:rsidR="00D6660A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3: Risk assessment</w:t>
      </w:r>
    </w:p>
    <w:p w14:paraId="592B67D4" w14:textId="718C00E9" w:rsidR="00D6660A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4: Risk control</w:t>
      </w:r>
    </w:p>
    <w:p w14:paraId="230BD4E5" w14:textId="18AE7A27" w:rsidR="00D6660A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5: Documenting the process</w:t>
      </w:r>
    </w:p>
    <w:p w14:paraId="7890D70C" w14:textId="26F3A5B9" w:rsidR="00D6660A" w:rsidRPr="0090378F" w:rsidRDefault="00D6660A" w:rsidP="0090378F">
      <w:pPr>
        <w:pStyle w:val="ListParagraph"/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D6660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Step 6: Monitoring and reviewing</w:t>
      </w: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37CD2197" w14:textId="77777777" w:rsidR="00E3047F" w:rsidRPr="00E3047F" w:rsidRDefault="00E3047F" w:rsidP="00E3047F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3047F">
        <w:rPr>
          <w:rFonts w:ascii="Arial" w:hAnsi="Arial" w:cs="Arial"/>
          <w:sz w:val="24"/>
          <w:szCs w:val="24"/>
        </w:rPr>
        <w:t>It improves efficiency</w:t>
      </w:r>
    </w:p>
    <w:p w14:paraId="538E80E9" w14:textId="77777777" w:rsidR="00E3047F" w:rsidRPr="00E3047F" w:rsidRDefault="00E3047F" w:rsidP="00E3047F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3047F">
        <w:rPr>
          <w:rFonts w:ascii="Arial" w:hAnsi="Arial" w:cs="Arial"/>
          <w:sz w:val="24"/>
          <w:szCs w:val="24"/>
        </w:rPr>
        <w:t>It ensures consistency</w:t>
      </w:r>
    </w:p>
    <w:p w14:paraId="1CF4496E" w14:textId="77777777" w:rsidR="00E3047F" w:rsidRPr="00E3047F" w:rsidRDefault="00E3047F" w:rsidP="00E3047F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3047F">
        <w:rPr>
          <w:rFonts w:ascii="Arial" w:hAnsi="Arial" w:cs="Arial"/>
          <w:sz w:val="24"/>
          <w:szCs w:val="24"/>
        </w:rPr>
        <w:t>It prevents bottlenecks</w:t>
      </w:r>
    </w:p>
    <w:p w14:paraId="62B1D22E" w14:textId="77777777" w:rsidR="00E3047F" w:rsidRPr="00E3047F" w:rsidRDefault="00E3047F" w:rsidP="00E3047F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3047F">
        <w:rPr>
          <w:rFonts w:ascii="Arial" w:hAnsi="Arial" w:cs="Arial"/>
          <w:sz w:val="24"/>
          <w:szCs w:val="24"/>
        </w:rPr>
        <w:t>It prevents mistakes</w:t>
      </w:r>
    </w:p>
    <w:p w14:paraId="600F766A" w14:textId="5AD92B04" w:rsidR="00B1166D" w:rsidRPr="00E3047F" w:rsidRDefault="00E3047F" w:rsidP="00E3047F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3047F">
        <w:rPr>
          <w:rFonts w:ascii="Arial" w:hAnsi="Arial" w:cs="Arial"/>
          <w:sz w:val="24"/>
          <w:szCs w:val="24"/>
        </w:rPr>
        <w:t>It creates transparency</w:t>
      </w:r>
    </w:p>
    <w:sectPr w:rsidR="00B1166D" w:rsidRPr="00E3047F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CA1F" w14:textId="77777777" w:rsidR="00093D3C" w:rsidRDefault="00093D3C" w:rsidP="000612CB">
      <w:r>
        <w:separator/>
      </w:r>
    </w:p>
    <w:p w14:paraId="0869CC20" w14:textId="77777777" w:rsidR="00093D3C" w:rsidRDefault="00093D3C"/>
  </w:endnote>
  <w:endnote w:type="continuationSeparator" w:id="0">
    <w:p w14:paraId="7388AAE6" w14:textId="77777777" w:rsidR="00093D3C" w:rsidRDefault="00093D3C" w:rsidP="000612CB">
      <w:r>
        <w:continuationSeparator/>
      </w:r>
    </w:p>
    <w:p w14:paraId="5D113855" w14:textId="77777777" w:rsidR="00093D3C" w:rsidRDefault="00093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2069DE86" w:rsidR="005A1DCE" w:rsidRDefault="005A1DCE" w:rsidP="0034079F">
    <w:pPr>
      <w:pStyle w:val="Footer"/>
    </w:pPr>
    <w:r>
      <w:t xml:space="preserve">Test Plan </w:t>
    </w:r>
    <w:r w:rsidR="003B0AA2">
      <w:t>Strategy</w:t>
    </w:r>
    <w:r>
      <w:t>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69EBBD50" w:rsidR="005A1DCE" w:rsidRDefault="005A1DCE" w:rsidP="00E04ADA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0"/>
    </w:pP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5E73" w14:textId="77777777" w:rsidR="00093D3C" w:rsidRDefault="00093D3C" w:rsidP="000612CB">
      <w:r>
        <w:separator/>
      </w:r>
    </w:p>
    <w:p w14:paraId="340F61AE" w14:textId="77777777" w:rsidR="00093D3C" w:rsidRDefault="00093D3C"/>
  </w:footnote>
  <w:footnote w:type="continuationSeparator" w:id="0">
    <w:p w14:paraId="596D0241" w14:textId="77777777" w:rsidR="00093D3C" w:rsidRDefault="00093D3C" w:rsidP="000612CB">
      <w:r>
        <w:continuationSeparator/>
      </w:r>
    </w:p>
    <w:p w14:paraId="45FC6695" w14:textId="77777777" w:rsidR="00093D3C" w:rsidRDefault="00093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2AC60B22" w:rsidR="005A1DCE" w:rsidRPr="00D40574" w:rsidRDefault="00093D3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77E0">
          <w:t>_Zoho-CRM Task 01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23351BB1" w:rsidR="005A1DCE" w:rsidRDefault="00E04ADA">
    <w:pPr>
      <w:pStyle w:val="Header"/>
    </w:pPr>
    <w:r>
      <w:t>Test Strategy</w:t>
    </w: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77E0">
          <w:t>_Zoho-CRM Task 01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8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059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3D3C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D382C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1F00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7F8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0AA2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577E0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45D2"/>
    <w:rsid w:val="008E51A5"/>
    <w:rsid w:val="008E78AC"/>
    <w:rsid w:val="008E7942"/>
    <w:rsid w:val="008F0711"/>
    <w:rsid w:val="008F367A"/>
    <w:rsid w:val="008F3F50"/>
    <w:rsid w:val="0090198D"/>
    <w:rsid w:val="0090378F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78B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26B6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03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60A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4ADA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047F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1E74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1BFB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0</TotalTime>
  <Pages>9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_Zoho-CRM Task 01</vt:lpstr>
    </vt:vector>
  </TitlesOfParts>
  <Company>The University of Adelaide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_Zoho-CRM Task 01</dc:title>
  <dc:subject>Learning Hub - Information Technology Program</dc:subject>
  <dc:creator>Guru99</dc:creator>
  <cp:keywords>0.1</cp:keywords>
  <cp:lastModifiedBy>Fardin Amin Arpon</cp:lastModifiedBy>
  <cp:revision>2</cp:revision>
  <cp:lastPrinted>2012-05-30T05:01:00Z</cp:lastPrinted>
  <dcterms:created xsi:type="dcterms:W3CDTF">2021-12-03T16:44:00Z</dcterms:created>
  <dcterms:modified xsi:type="dcterms:W3CDTF">2021-12-03T16:44:00Z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